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269" w:rsidRDefault="00E60ED4" w:rsidP="001C1E0C">
      <w:pPr>
        <w:pStyle w:val="Tytu"/>
      </w:pPr>
      <w:r>
        <w:t>Raport – eTraktor – 15</w:t>
      </w:r>
      <w:r w:rsidR="00F730A5">
        <w:t>.11</w:t>
      </w:r>
      <w:r w:rsidR="001C1E0C">
        <w:t>.2013</w:t>
      </w:r>
    </w:p>
    <w:p w:rsidR="001C1E0C" w:rsidRDefault="001C1E0C" w:rsidP="001C1E0C">
      <w:pPr>
        <w:pStyle w:val="Nagwek1"/>
      </w:pPr>
      <w:r>
        <w:t>Postępy prac:</w:t>
      </w:r>
    </w:p>
    <w:p w:rsidR="001C1E0C" w:rsidRDefault="001C1E0C" w:rsidP="001C1E0C">
      <w:pPr>
        <w:pStyle w:val="Podtytu"/>
      </w:pPr>
      <w:r>
        <w:t>Dawid:</w:t>
      </w:r>
    </w:p>
    <w:p w:rsidR="001C1E0C" w:rsidRDefault="001C1E0C">
      <w:r>
        <w:t xml:space="preserve">- </w:t>
      </w:r>
      <w:r w:rsidR="00EF1ECF">
        <w:t>poprawki w poruszaniu się animacji</w:t>
      </w:r>
    </w:p>
    <w:p w:rsidR="00E92ACE" w:rsidRDefault="00EF1ECF">
      <w:r>
        <w:t>- testowanie</w:t>
      </w:r>
      <w:r w:rsidR="00E92ACE">
        <w:t xml:space="preserve"> funkcji odpowiadających za poruszanie się trakotra</w:t>
      </w:r>
    </w:p>
    <w:p w:rsidR="00E92ACE" w:rsidRDefault="00E92ACE">
      <w:r>
        <w:t>- wdrażanie poruszania się w główny kod programu.</w:t>
      </w:r>
    </w:p>
    <w:p w:rsidR="001C1E0C" w:rsidRDefault="001C1E0C" w:rsidP="001C1E0C">
      <w:pPr>
        <w:pStyle w:val="Podtytu"/>
      </w:pPr>
      <w:r>
        <w:t>Adrian:</w:t>
      </w:r>
    </w:p>
    <w:p w:rsidR="001C1E0C" w:rsidRDefault="001C1E0C">
      <w:r>
        <w:t xml:space="preserve">- </w:t>
      </w:r>
      <w:r w:rsidR="00EF1ECF">
        <w:t>wykonanie diagramów</w:t>
      </w:r>
    </w:p>
    <w:p w:rsidR="00E92ACE" w:rsidRDefault="00E92ACE">
      <w:r>
        <w:t xml:space="preserve">- </w:t>
      </w:r>
      <w:r w:rsidR="00EF1ECF">
        <w:t>poprawki dokumentacji</w:t>
      </w:r>
    </w:p>
    <w:p w:rsidR="001C1E0C" w:rsidRDefault="001C1E0C">
      <w:r>
        <w:t xml:space="preserve">- </w:t>
      </w:r>
      <w:r w:rsidR="000B67AA">
        <w:t>ikonki pogody</w:t>
      </w:r>
    </w:p>
    <w:p w:rsidR="004A5134" w:rsidRDefault="004A5134"/>
    <w:p w:rsidR="001C1E0C" w:rsidRDefault="001C1E0C" w:rsidP="00E92ACE">
      <w:pPr>
        <w:pStyle w:val="Podtytu"/>
      </w:pPr>
      <w:r>
        <w:t>Adam:</w:t>
      </w:r>
    </w:p>
    <w:p w:rsidR="001C1E0C" w:rsidRDefault="001C1E0C">
      <w:r>
        <w:t xml:space="preserve">- </w:t>
      </w:r>
      <w:r w:rsidR="00E92ACE">
        <w:t>rozbudowa</w:t>
      </w:r>
      <w:r w:rsidR="00EF1ECF">
        <w:t xml:space="preserve"> kolejnych</w:t>
      </w:r>
      <w:r w:rsidR="00E92ACE">
        <w:t xml:space="preserve"> funkcji eT</w:t>
      </w:r>
      <w:r>
        <w:t xml:space="preserve">raktora </w:t>
      </w:r>
    </w:p>
    <w:p w:rsidR="00E92ACE" w:rsidRDefault="00EF1ECF">
      <w:r>
        <w:t>- dopisanie synonimów</w:t>
      </w:r>
      <w:r w:rsidR="00E92ACE">
        <w:t xml:space="preserve"> bazy słów kluczowych</w:t>
      </w:r>
    </w:p>
    <w:p w:rsidR="00E92ACE" w:rsidRDefault="00EF1ECF">
      <w:r>
        <w:t xml:space="preserve">- </w:t>
      </w:r>
      <w:r w:rsidR="00E92ACE">
        <w:t xml:space="preserve"> tworzeniem interfejsu komunikacyjnego</w:t>
      </w:r>
    </w:p>
    <w:p w:rsidR="004A5134" w:rsidRDefault="004A5134">
      <w:r>
        <w:t>- lista obiektów</w:t>
      </w:r>
      <w:bookmarkStart w:id="0" w:name="_GoBack"/>
      <w:bookmarkEnd w:id="0"/>
    </w:p>
    <w:p w:rsidR="001C1E0C" w:rsidRDefault="001C1E0C" w:rsidP="00EF1ECF">
      <w:pPr>
        <w:pStyle w:val="Podtytu"/>
      </w:pPr>
      <w:r>
        <w:t>Łukasz:</w:t>
      </w:r>
    </w:p>
    <w:p w:rsidR="00E92ACE" w:rsidRDefault="00E92ACE">
      <w:r>
        <w:t>- dokumentacja</w:t>
      </w:r>
    </w:p>
    <w:p w:rsidR="001C1E0C" w:rsidRDefault="00E92ACE">
      <w:r>
        <w:t>- tworzenie interfejsu komunikacyjnego „operator &lt;-&gt; eTraktor”</w:t>
      </w:r>
    </w:p>
    <w:p w:rsidR="001C1E0C" w:rsidRDefault="001C1E0C"/>
    <w:p w:rsidR="001C1E0C" w:rsidRDefault="001C1E0C"/>
    <w:sectPr w:rsidR="001C1E0C" w:rsidSect="00A62C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C1E0C"/>
    <w:rsid w:val="000A1269"/>
    <w:rsid w:val="000B67AA"/>
    <w:rsid w:val="001C1E0C"/>
    <w:rsid w:val="004A5134"/>
    <w:rsid w:val="005E4E87"/>
    <w:rsid w:val="00A62CFC"/>
    <w:rsid w:val="00E60ED4"/>
    <w:rsid w:val="00E92ACE"/>
    <w:rsid w:val="00EF1ECF"/>
    <w:rsid w:val="00F73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62CFC"/>
  </w:style>
  <w:style w:type="paragraph" w:styleId="Nagwek1">
    <w:name w:val="heading 1"/>
    <w:basedOn w:val="Normalny"/>
    <w:next w:val="Normalny"/>
    <w:link w:val="Nagwek1Znak"/>
    <w:uiPriority w:val="9"/>
    <w:qFormat/>
    <w:rsid w:val="001C1E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1E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1C1E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1C1E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1E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1C1E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1C1E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9A54CC58.dotm</Template>
  <TotalTime>16</TotalTime>
  <Pages>1</Pages>
  <Words>72</Words>
  <Characters>438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ProfileTemplate</dc:creator>
  <cp:lastModifiedBy>ProfileTemplate</cp:lastModifiedBy>
  <cp:revision>7</cp:revision>
  <dcterms:created xsi:type="dcterms:W3CDTF">2013-10-25T06:23:00Z</dcterms:created>
  <dcterms:modified xsi:type="dcterms:W3CDTF">2013-11-15T07:22:00Z</dcterms:modified>
</cp:coreProperties>
</file>