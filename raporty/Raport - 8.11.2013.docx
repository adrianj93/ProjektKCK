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269" w:rsidRDefault="001C1E0C" w:rsidP="001C1E0C">
      <w:pPr>
        <w:pStyle w:val="Tytu"/>
      </w:pPr>
      <w:r>
        <w:t xml:space="preserve">Raport – </w:t>
      </w:r>
      <w:proofErr w:type="spellStart"/>
      <w:r>
        <w:t>eTraktor</w:t>
      </w:r>
      <w:proofErr w:type="spellEnd"/>
      <w:r>
        <w:t xml:space="preserve"> – 25.10.2013</w:t>
      </w:r>
    </w:p>
    <w:p w:rsidR="001C1E0C" w:rsidRDefault="001C1E0C" w:rsidP="001C1E0C">
      <w:pPr>
        <w:pStyle w:val="Nagwek1"/>
      </w:pPr>
      <w:r>
        <w:t>Postępy prac:</w:t>
      </w:r>
    </w:p>
    <w:p w:rsidR="001C1E0C" w:rsidRDefault="001C1E0C" w:rsidP="001C1E0C">
      <w:pPr>
        <w:pStyle w:val="Podtytu"/>
      </w:pPr>
      <w:r>
        <w:t>Dawid:</w:t>
      </w:r>
    </w:p>
    <w:p w:rsidR="001C1E0C" w:rsidRDefault="001C1E0C">
      <w:r>
        <w:t xml:space="preserve">- Zorientowanie się w sposobie animacji na siatce w </w:t>
      </w:r>
      <w:proofErr w:type="spellStart"/>
      <w:r>
        <w:t>javie</w:t>
      </w:r>
      <w:proofErr w:type="spellEnd"/>
    </w:p>
    <w:p w:rsidR="001C1E0C" w:rsidRDefault="001C1E0C" w:rsidP="001C1E0C">
      <w:pPr>
        <w:pStyle w:val="Podtytu"/>
      </w:pPr>
      <w:r>
        <w:t>Adrian:</w:t>
      </w:r>
    </w:p>
    <w:p w:rsidR="001C1E0C" w:rsidRDefault="001C1E0C">
      <w:r>
        <w:t>- projekt graficzny</w:t>
      </w:r>
      <w:r>
        <w:t xml:space="preserve">(na </w:t>
      </w:r>
      <w:proofErr w:type="spellStart"/>
      <w:r>
        <w:t>wiki</w:t>
      </w:r>
      <w:proofErr w:type="spellEnd"/>
      <w:r>
        <w:t>)</w:t>
      </w:r>
    </w:p>
    <w:p w:rsidR="001C1E0C" w:rsidRDefault="001C1E0C">
      <w:r>
        <w:t xml:space="preserve">- prototyp (szablon) wyglądu programu w </w:t>
      </w:r>
      <w:proofErr w:type="spellStart"/>
      <w:r>
        <w:t>javie</w:t>
      </w:r>
      <w:proofErr w:type="spellEnd"/>
    </w:p>
    <w:p w:rsidR="001C1E0C" w:rsidRDefault="001C1E0C" w:rsidP="001C1E0C">
      <w:pPr>
        <w:pStyle w:val="Podtytu"/>
      </w:pPr>
      <w:r>
        <w:t>Adam:</w:t>
      </w:r>
    </w:p>
    <w:p w:rsidR="001C1E0C" w:rsidRDefault="001C1E0C">
      <w:r>
        <w:t>- projekt graficzny</w:t>
      </w:r>
      <w:r>
        <w:t xml:space="preserve">(na </w:t>
      </w:r>
      <w:proofErr w:type="spellStart"/>
      <w:r>
        <w:t>wiki</w:t>
      </w:r>
      <w:proofErr w:type="spellEnd"/>
      <w:r>
        <w:t>)</w:t>
      </w:r>
    </w:p>
    <w:p w:rsidR="001C1E0C" w:rsidRDefault="001C1E0C">
      <w:r>
        <w:t xml:space="preserve">- baza funkcji </w:t>
      </w:r>
      <w:proofErr w:type="spellStart"/>
      <w:r>
        <w:t>etraktora</w:t>
      </w:r>
      <w:proofErr w:type="spellEnd"/>
      <w:r>
        <w:t xml:space="preserve"> na podstawie której będziemy tworzyć bazę słownikową (na </w:t>
      </w:r>
      <w:proofErr w:type="spellStart"/>
      <w:r>
        <w:t>wiki</w:t>
      </w:r>
      <w:proofErr w:type="spellEnd"/>
      <w:r>
        <w:t>)</w:t>
      </w:r>
    </w:p>
    <w:p w:rsidR="001C1E0C" w:rsidRDefault="001C1E0C" w:rsidP="001C1E0C">
      <w:pPr>
        <w:pStyle w:val="Podtytu"/>
      </w:pPr>
      <w:r>
        <w:t>Łukasz:</w:t>
      </w:r>
    </w:p>
    <w:p w:rsidR="001C1E0C" w:rsidRDefault="001C1E0C">
      <w:r>
        <w:t xml:space="preserve">- rozpoczęcie dokumentacji </w:t>
      </w:r>
      <w:r>
        <w:t xml:space="preserve">(na </w:t>
      </w:r>
      <w:proofErr w:type="spellStart"/>
      <w:r>
        <w:t>wiki</w:t>
      </w:r>
      <w:proofErr w:type="spellEnd"/>
      <w:r>
        <w:t>)</w:t>
      </w:r>
    </w:p>
    <w:p w:rsidR="001C1E0C" w:rsidRDefault="001C1E0C">
      <w:r>
        <w:t>- baza funkcji</w:t>
      </w:r>
    </w:p>
    <w:p w:rsidR="001C1E0C" w:rsidRDefault="001C1E0C"/>
    <w:p w:rsidR="001C1E0C" w:rsidRDefault="001C1E0C">
      <w:r>
        <w:t xml:space="preserve">Aktualny postęp prac dostępny na stronie </w:t>
      </w:r>
      <w:hyperlink r:id="rId5" w:history="1">
        <w:r>
          <w:rPr>
            <w:rStyle w:val="Hipercze"/>
          </w:rPr>
          <w:t>https://github.com/adrianj93/ProjektKCK/wiki</w:t>
        </w:r>
      </w:hyperlink>
      <w:bookmarkStart w:id="0" w:name="_GoBack"/>
      <w:bookmarkEnd w:id="0"/>
    </w:p>
    <w:sectPr w:rsidR="001C1E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E0C"/>
    <w:rsid w:val="000A1269"/>
    <w:rsid w:val="001C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C1E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C1E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C1E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1C1E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1E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C1E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1C1E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C1E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C1E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C1E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1C1E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1E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C1E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1C1E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drianj93/ProjektKCK/wik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514EB177.dotm</Template>
  <TotalTime>4</TotalTime>
  <Pages>1</Pages>
  <Words>74</Words>
  <Characters>450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ProfileTemplate</dc:creator>
  <cp:lastModifiedBy>ProfileTemplate</cp:lastModifiedBy>
  <cp:revision>1</cp:revision>
  <dcterms:created xsi:type="dcterms:W3CDTF">2013-10-25T06:23:00Z</dcterms:created>
  <dcterms:modified xsi:type="dcterms:W3CDTF">2013-10-25T06:27:00Z</dcterms:modified>
</cp:coreProperties>
</file>