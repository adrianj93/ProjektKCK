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269" w:rsidRDefault="002E3C47" w:rsidP="001C1E0C">
      <w:pPr>
        <w:pStyle w:val="Tytu"/>
      </w:pPr>
      <w:r>
        <w:t>Raport – eTraktor – 22</w:t>
      </w:r>
      <w:r w:rsidR="00F730A5">
        <w:t>.11</w:t>
      </w:r>
      <w:r w:rsidR="001C1E0C">
        <w:t>.2013</w:t>
      </w:r>
    </w:p>
    <w:p w:rsidR="001C1E0C" w:rsidRDefault="001C1E0C" w:rsidP="001C1E0C">
      <w:pPr>
        <w:pStyle w:val="Nagwek1"/>
      </w:pPr>
      <w:r>
        <w:t>Postępy prac:</w:t>
      </w:r>
    </w:p>
    <w:p w:rsidR="001C1E0C" w:rsidRDefault="001C1E0C" w:rsidP="001C1E0C">
      <w:pPr>
        <w:pStyle w:val="Podtytu"/>
      </w:pPr>
      <w:r>
        <w:t>Dawid:</w:t>
      </w:r>
    </w:p>
    <w:p w:rsidR="001C1E0C" w:rsidRDefault="001C1E0C">
      <w:r>
        <w:t xml:space="preserve">- </w:t>
      </w:r>
      <w:r w:rsidR="00EF1ECF">
        <w:t>poprawki w poruszaniu się animacji</w:t>
      </w:r>
    </w:p>
    <w:p w:rsidR="00E92ACE" w:rsidRDefault="00EF1ECF">
      <w:r>
        <w:t xml:space="preserve">- </w:t>
      </w:r>
      <w:r w:rsidR="002E3C47">
        <w:t>ulepszanie</w:t>
      </w:r>
      <w:r w:rsidR="00E92ACE">
        <w:t xml:space="preserve"> funkcji odpowiadających za poruszanie się trakotra</w:t>
      </w:r>
    </w:p>
    <w:p w:rsidR="00E92ACE" w:rsidRDefault="00E92ACE">
      <w:r>
        <w:t xml:space="preserve">- </w:t>
      </w:r>
      <w:r w:rsidR="002E3C47">
        <w:t xml:space="preserve"> przygotowanie traktora</w:t>
      </w:r>
      <w:r>
        <w:t>.</w:t>
      </w:r>
    </w:p>
    <w:p w:rsidR="001C1E0C" w:rsidRDefault="001C1E0C" w:rsidP="001C1E0C">
      <w:pPr>
        <w:pStyle w:val="Podtytu"/>
      </w:pPr>
      <w:r>
        <w:t>Adrian:</w:t>
      </w:r>
    </w:p>
    <w:p w:rsidR="001C1E0C" w:rsidRDefault="001C1E0C">
      <w:r>
        <w:t xml:space="preserve">- </w:t>
      </w:r>
      <w:r w:rsidR="00EF1ECF">
        <w:t>wykonanie</w:t>
      </w:r>
      <w:r w:rsidR="002E3C47">
        <w:t xml:space="preserve"> dalszych</w:t>
      </w:r>
      <w:r w:rsidR="00EF1ECF">
        <w:t xml:space="preserve"> diagramów</w:t>
      </w:r>
      <w:r w:rsidR="008D05AB">
        <w:t xml:space="preserve"> (wraz z szablonem)</w:t>
      </w:r>
    </w:p>
    <w:p w:rsidR="004A5134" w:rsidRDefault="00E92ACE">
      <w:r>
        <w:t xml:space="preserve">- </w:t>
      </w:r>
      <w:r w:rsidR="00EF1ECF">
        <w:t xml:space="preserve">poprawki </w:t>
      </w:r>
      <w:r w:rsidR="002E3C47">
        <w:t xml:space="preserve">w </w:t>
      </w:r>
      <w:r w:rsidR="00EF1ECF">
        <w:t>dokumentacji</w:t>
      </w:r>
      <w:r w:rsidR="002E3C47">
        <w:t xml:space="preserve"> (wielkość diagramów)</w:t>
      </w:r>
      <w:bookmarkStart w:id="0" w:name="_GoBack"/>
      <w:bookmarkEnd w:id="0"/>
    </w:p>
    <w:p w:rsidR="001C1E0C" w:rsidRDefault="001C1E0C" w:rsidP="00E92ACE">
      <w:pPr>
        <w:pStyle w:val="Podtytu"/>
      </w:pPr>
      <w:r>
        <w:t>Adam:</w:t>
      </w:r>
    </w:p>
    <w:p w:rsidR="001C1E0C" w:rsidRDefault="001C1E0C">
      <w:r>
        <w:t xml:space="preserve">- </w:t>
      </w:r>
      <w:r w:rsidR="00E92ACE">
        <w:t>rozbudowa</w:t>
      </w:r>
      <w:r w:rsidR="00EF1ECF">
        <w:t xml:space="preserve"> kolejnych</w:t>
      </w:r>
      <w:r w:rsidR="00E92ACE">
        <w:t xml:space="preserve"> funkcji eT</w:t>
      </w:r>
      <w:r>
        <w:t xml:space="preserve">raktora </w:t>
      </w:r>
    </w:p>
    <w:p w:rsidR="00E92ACE" w:rsidRDefault="00EF1ECF">
      <w:r>
        <w:t xml:space="preserve">- </w:t>
      </w:r>
      <w:r w:rsidR="002E3C47">
        <w:t>relacje między funkcjami</w:t>
      </w:r>
    </w:p>
    <w:p w:rsidR="00E92ACE" w:rsidRDefault="00EF1ECF">
      <w:r>
        <w:t xml:space="preserve">- </w:t>
      </w:r>
      <w:r w:rsidR="00E92ACE">
        <w:t xml:space="preserve"> tworzeniem interfejsu komunikacyjnego</w:t>
      </w:r>
    </w:p>
    <w:p w:rsidR="001C1E0C" w:rsidRDefault="001C1E0C" w:rsidP="00EF1ECF">
      <w:pPr>
        <w:pStyle w:val="Podtytu"/>
      </w:pPr>
      <w:r>
        <w:t>Łukasz:</w:t>
      </w:r>
    </w:p>
    <w:p w:rsidR="00E92ACE" w:rsidRDefault="00E92ACE">
      <w:r>
        <w:t>- dokumentacja</w:t>
      </w:r>
    </w:p>
    <w:p w:rsidR="001C1E0C" w:rsidRDefault="00E92ACE">
      <w:r>
        <w:t xml:space="preserve">- </w:t>
      </w:r>
      <w:r w:rsidR="002E3C47">
        <w:t>rozbudowa</w:t>
      </w:r>
      <w:r>
        <w:t xml:space="preserve"> interfejsu komunikacyjnego „operator &lt;-&gt; eTraktor”</w:t>
      </w:r>
    </w:p>
    <w:p w:rsidR="002E3C47" w:rsidRDefault="002E3C47">
      <w:r>
        <w:t>- przewidywanie rozmowy</w:t>
      </w:r>
    </w:p>
    <w:p w:rsidR="001C1E0C" w:rsidRDefault="001C1E0C"/>
    <w:p w:rsidR="001C1E0C" w:rsidRDefault="001C1E0C"/>
    <w:sectPr w:rsidR="001C1E0C" w:rsidSect="00A62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1E0C"/>
    <w:rsid w:val="000A1269"/>
    <w:rsid w:val="000B67AA"/>
    <w:rsid w:val="00150461"/>
    <w:rsid w:val="001C1E0C"/>
    <w:rsid w:val="002E3C47"/>
    <w:rsid w:val="004A5134"/>
    <w:rsid w:val="005E4E87"/>
    <w:rsid w:val="008D05AB"/>
    <w:rsid w:val="00A62CFC"/>
    <w:rsid w:val="00E60ED4"/>
    <w:rsid w:val="00E92ACE"/>
    <w:rsid w:val="00EF1ECF"/>
    <w:rsid w:val="00F73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2CFC"/>
  </w:style>
  <w:style w:type="paragraph" w:styleId="Nagwek1">
    <w:name w:val="heading 1"/>
    <w:basedOn w:val="Normalny"/>
    <w:next w:val="Normalny"/>
    <w:link w:val="Nagwek1Znak"/>
    <w:uiPriority w:val="9"/>
    <w:qFormat/>
    <w:rsid w:val="001C1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1E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C1E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1C1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1E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C1E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1C1E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4BB0B603.dotm</Template>
  <TotalTime>21</TotalTime>
  <Pages>1</Pages>
  <Words>73</Words>
  <Characters>439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ProfileTemplate</dc:creator>
  <cp:lastModifiedBy>ProfileTemplate</cp:lastModifiedBy>
  <cp:revision>9</cp:revision>
  <dcterms:created xsi:type="dcterms:W3CDTF">2013-10-25T06:23:00Z</dcterms:created>
  <dcterms:modified xsi:type="dcterms:W3CDTF">2013-11-22T07:20:00Z</dcterms:modified>
</cp:coreProperties>
</file>